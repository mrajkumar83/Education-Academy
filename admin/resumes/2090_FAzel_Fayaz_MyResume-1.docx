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2BC" w:rsidRPr="00B16A26" w:rsidRDefault="008A78C5">
      <w:pPr>
        <w:pStyle w:val="ContactInfo"/>
        <w:rPr>
          <w:rFonts w:ascii="Times New Roman" w:hAnsi="Times New Roman"/>
          <w:color w:val="000000" w:themeColor="text1"/>
        </w:rPr>
      </w:pPr>
      <w:sdt>
        <w:sdtPr>
          <w:rPr>
            <w:rFonts w:ascii="Times New Roman" w:hAnsi="Times New Roman" w:cs="Times New Roman"/>
            <w:color w:val="000000" w:themeColor="text1"/>
          </w:rPr>
          <w:alias w:val="Street Address"/>
          <w:tag w:val="Street Address"/>
          <w:id w:val="1415969137"/>
          <w:placeholder>
            <w:docPart w:val="7B080226B51C49E8A27A50877F157EC4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2F7EBF">
            <w:rPr>
              <w:rFonts w:ascii="Times New Roman" w:hAnsi="Times New Roman" w:cs="Times New Roman"/>
              <w:color w:val="000000" w:themeColor="text1"/>
            </w:rPr>
            <w:t>Second floor no. 29</w:t>
          </w:r>
          <w:r w:rsidR="002F7EBF">
            <w:rPr>
              <w:rFonts w:ascii="Times New Roman" w:hAnsi="Times New Roman" w:cs="Times New Roman"/>
              <w:color w:val="000000" w:themeColor="text1"/>
            </w:rPr>
            <w:br/>
            <w:t>6th cross Mallapa layout</w:t>
          </w:r>
          <w:r w:rsidR="002F7EBF">
            <w:rPr>
              <w:rFonts w:ascii="Times New Roman" w:hAnsi="Times New Roman" w:cs="Times New Roman"/>
              <w:color w:val="000000" w:themeColor="text1"/>
            </w:rPr>
            <w:br/>
            <w:t xml:space="preserve">Babusabpaliya Banglore 43 </w:t>
          </w:r>
        </w:sdtContent>
      </w:sdt>
    </w:p>
    <w:p w:rsidR="002C42BC" w:rsidRPr="00316B55" w:rsidRDefault="002C42BC">
      <w:pPr>
        <w:pStyle w:val="ContactInfo"/>
        <w:rPr>
          <w:rFonts w:ascii="Times New Roman" w:hAnsi="Times New Roman" w:cs="Times New Roman"/>
          <w:color w:val="000000" w:themeColor="text1"/>
        </w:rPr>
      </w:pPr>
    </w:p>
    <w:p w:rsidR="002C42BC" w:rsidRPr="00B16A26" w:rsidRDefault="008A78C5">
      <w:pPr>
        <w:pStyle w:val="ContactInfo"/>
        <w:rPr>
          <w:rFonts w:ascii="Times New Roman" w:hAnsi="Times New Roman"/>
          <w:color w:val="000000" w:themeColor="text1"/>
        </w:rPr>
      </w:pPr>
      <w:sdt>
        <w:sdtPr>
          <w:rPr>
            <w:rFonts w:ascii="Times New Roman" w:hAnsi="Times New Roman"/>
            <w:color w:val="000000" w:themeColor="text1"/>
          </w:rPr>
          <w:alias w:val="Telephone"/>
          <w:tag w:val="Telephone"/>
          <w:id w:val="599758962"/>
          <w:placeholder>
            <w:docPart w:val="54352A8736E34B2DA8090C8C77EB743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2F7EBF">
            <w:rPr>
              <w:rFonts w:ascii="Times New Roman" w:hAnsi="Times New Roman"/>
              <w:color w:val="000000" w:themeColor="text1"/>
            </w:rPr>
            <w:t>+919901659009</w:t>
          </w:r>
        </w:sdtContent>
      </w:sdt>
    </w:p>
    <w:sdt>
      <w:sdtPr>
        <w:rPr>
          <w:rFonts w:ascii="Times New Roman" w:hAnsi="Times New Roman"/>
          <w:color w:val="000000" w:themeColor="text1"/>
        </w:rPr>
        <w:alias w:val="Website"/>
        <w:tag w:val="Website"/>
        <w:id w:val="48967594"/>
        <w:placeholder>
          <w:docPart w:val="20A3016360924071A95BDCBE911DF52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2C42BC" w:rsidRPr="00B16A26" w:rsidRDefault="0028247D" w:rsidP="0002118C">
          <w:pPr>
            <w:pStyle w:val="ContactInfo"/>
            <w:rPr>
              <w:rStyle w:val="Emphasis"/>
              <w:rFonts w:ascii="Times New Roman" w:hAnsi="Times New Roman"/>
              <w:color w:val="595959" w:themeColor="text1" w:themeTint="A6"/>
            </w:rPr>
          </w:pPr>
          <w:r>
            <w:rPr>
              <w:rFonts w:ascii="Times New Roman" w:hAnsi="Times New Roman"/>
              <w:color w:val="000000" w:themeColor="text1"/>
            </w:rPr>
            <w:t>Fazilshehri</w:t>
          </w:r>
          <w:r w:rsidR="003463D0">
            <w:rPr>
              <w:rFonts w:ascii="Times New Roman" w:hAnsi="Times New Roman"/>
              <w:color w:val="000000" w:themeColor="text1"/>
            </w:rPr>
            <w:t>@gmail.com</w:t>
          </w:r>
        </w:p>
      </w:sdtContent>
    </w:sdt>
    <w:p w:rsidR="002C42BC" w:rsidRPr="00B16A26" w:rsidRDefault="008A78C5">
      <w:pPr>
        <w:pStyle w:val="Name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alias w:val="Your Name"/>
          <w:tag w:val=""/>
          <w:id w:val="1197042864"/>
          <w:placeholder>
            <w:docPart w:val="13C2281329624DA38798268A472C25E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E65BDA">
            <w:rPr>
              <w:rFonts w:ascii="Times New Roman" w:hAnsi="Times New Roman"/>
            </w:rPr>
            <w:t>FAZEL FAYAZ</w:t>
          </w:r>
        </w:sdtContent>
      </w:sdt>
    </w:p>
    <w:tbl>
      <w:tblPr>
        <w:tblStyle w:val="ResumeTable"/>
        <w:tblW w:w="5000" w:type="pct"/>
        <w:tblLook w:val="04A0"/>
      </w:tblPr>
      <w:tblGrid>
        <w:gridCol w:w="1778"/>
        <w:gridCol w:w="20"/>
        <w:gridCol w:w="8282"/>
      </w:tblGrid>
      <w:tr w:rsidR="002C42BC" w:rsidRPr="00B16A26" w:rsidTr="00B16A26">
        <w:tc>
          <w:tcPr>
            <w:tcW w:w="1778" w:type="dxa"/>
          </w:tcPr>
          <w:p w:rsidR="002C42BC" w:rsidRPr="00240DCE" w:rsidRDefault="00414819" w:rsidP="00B16A26">
            <w:pPr>
              <w:pStyle w:val="Heading1"/>
              <w:jc w:val="left"/>
              <w:rPr>
                <w:rFonts w:ascii="Times New Roman" w:hAnsi="Times New Roman"/>
                <w:b/>
              </w:rPr>
            </w:pPr>
            <w:r w:rsidRPr="00240DCE">
              <w:rPr>
                <w:rFonts w:ascii="Times New Roman" w:hAnsi="Times New Roman"/>
                <w:b/>
              </w:rPr>
              <w:t>Objective</w:t>
            </w:r>
          </w:p>
        </w:tc>
        <w:tc>
          <w:tcPr>
            <w:tcW w:w="20" w:type="dxa"/>
          </w:tcPr>
          <w:p w:rsidR="002C42BC" w:rsidRPr="00B16A26" w:rsidRDefault="002C42BC">
            <w:pPr>
              <w:rPr>
                <w:rFonts w:ascii="Times New Roman" w:hAnsi="Times New Roman"/>
              </w:rPr>
            </w:pPr>
          </w:p>
        </w:tc>
        <w:tc>
          <w:tcPr>
            <w:tcW w:w="8282" w:type="dxa"/>
          </w:tcPr>
          <w:p w:rsidR="002C42BC" w:rsidRPr="009E5F0D" w:rsidRDefault="009E341F" w:rsidP="00B16A26">
            <w:pPr>
              <w:pStyle w:val="ResumeText"/>
              <w:jc w:val="both"/>
              <w:rPr>
                <w:rFonts w:ascii="Times New Roman" w:hAnsi="Times New Roman" w:cs="Arial"/>
                <w:color w:val="auto"/>
                <w:shd w:val="clear" w:color="auto" w:fill="FFFFFF"/>
              </w:rPr>
            </w:pPr>
            <w:r>
              <w:rPr>
                <w:rFonts w:ascii="Times New Roman" w:hAnsi="Times New Roman" w:cs="Arial"/>
                <w:color w:val="auto"/>
                <w:shd w:val="clear" w:color="auto" w:fill="FFFFFF"/>
              </w:rPr>
              <w:t>T</w:t>
            </w:r>
            <w:r w:rsidR="00554DA0" w:rsidRPr="00B16A26">
              <w:rPr>
                <w:rFonts w:ascii="Times New Roman" w:hAnsi="Times New Roman" w:cs="Arial"/>
                <w:color w:val="auto"/>
                <w:shd w:val="clear" w:color="auto" w:fill="FFFFFF"/>
              </w:rPr>
              <w:t>o succeed in an environment of growth and excellence and ea</w:t>
            </w:r>
            <w:r w:rsidR="00554DA0">
              <w:rPr>
                <w:rFonts w:ascii="Times New Roman" w:hAnsi="Times New Roman" w:cs="Arial"/>
                <w:color w:val="auto"/>
                <w:shd w:val="clear" w:color="auto" w:fill="FFFFFF"/>
              </w:rPr>
              <w:t>rn a job which provides me job s</w:t>
            </w:r>
            <w:r w:rsidR="00554DA0" w:rsidRPr="00B16A26">
              <w:rPr>
                <w:rFonts w:ascii="Times New Roman" w:hAnsi="Times New Roman" w:cs="Arial"/>
                <w:color w:val="auto"/>
                <w:shd w:val="clear" w:color="auto" w:fill="FFFFFF"/>
              </w:rPr>
              <w:t xml:space="preserve">atisfaction and self-development and help me achieve personal as well as </w:t>
            </w:r>
            <w:r w:rsidR="009E5F0D">
              <w:rPr>
                <w:rFonts w:ascii="Times New Roman" w:hAnsi="Times New Roman" w:cs="Arial"/>
                <w:color w:val="auto"/>
                <w:shd w:val="clear" w:color="auto" w:fill="FFFFFF"/>
              </w:rPr>
              <w:t xml:space="preserve">  </w:t>
            </w:r>
            <w:r w:rsidR="00554DA0" w:rsidRPr="00B16A26">
              <w:rPr>
                <w:rFonts w:ascii="Times New Roman" w:hAnsi="Times New Roman" w:cs="Arial"/>
                <w:color w:val="auto"/>
                <w:shd w:val="clear" w:color="auto" w:fill="FFFFFF"/>
              </w:rPr>
              <w:t>organization goals.</w:t>
            </w:r>
          </w:p>
        </w:tc>
      </w:tr>
      <w:tr w:rsidR="002C42BC" w:rsidRPr="00B16A26" w:rsidTr="00B16A26">
        <w:tc>
          <w:tcPr>
            <w:tcW w:w="1778" w:type="dxa"/>
          </w:tcPr>
          <w:p w:rsidR="002C42BC" w:rsidRPr="00240DCE" w:rsidRDefault="00EF21FB" w:rsidP="00B16A26">
            <w:pPr>
              <w:pStyle w:val="Heading1"/>
              <w:jc w:val="left"/>
              <w:rPr>
                <w:rFonts w:ascii="Times New Roman" w:hAnsi="Times New Roman"/>
                <w:b/>
              </w:rPr>
            </w:pPr>
            <w:r w:rsidRPr="00240DCE">
              <w:rPr>
                <w:rFonts w:ascii="Times New Roman" w:hAnsi="Times New Roman"/>
                <w:b/>
              </w:rPr>
              <w:t>EDUCATION</w:t>
            </w:r>
            <w:r w:rsidR="005E7A48" w:rsidRPr="00240DCE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20" w:type="dxa"/>
          </w:tcPr>
          <w:p w:rsidR="002C42BC" w:rsidRPr="00B16A26" w:rsidRDefault="002C42BC">
            <w:pPr>
              <w:rPr>
                <w:rFonts w:ascii="Times New Roman" w:hAnsi="Times New Roman"/>
              </w:rPr>
            </w:pPr>
          </w:p>
        </w:tc>
        <w:tc>
          <w:tcPr>
            <w:tcW w:w="8282" w:type="dxa"/>
          </w:tcPr>
          <w:p w:rsidR="00EF21FB" w:rsidRPr="009E5F0D" w:rsidRDefault="00554DA0" w:rsidP="009E5F0D">
            <w:pPr>
              <w:pStyle w:val="ResumeTex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E5F0D">
              <w:rPr>
                <w:rFonts w:ascii="Times New Roman" w:hAnsi="Times New Roman" w:cs="Times New Roman"/>
                <w:b/>
                <w:color w:val="000000" w:themeColor="text1"/>
              </w:rPr>
              <w:t xml:space="preserve">Year        </w:t>
            </w:r>
            <w:r w:rsidR="009E5F0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EF21FB" w:rsidRPr="009E5F0D">
              <w:rPr>
                <w:rFonts w:ascii="Times New Roman" w:hAnsi="Times New Roman" w:cs="Times New Roman"/>
                <w:b/>
                <w:color w:val="000000" w:themeColor="text1"/>
              </w:rPr>
              <w:t xml:space="preserve">Institute/School           </w:t>
            </w:r>
            <w:r w:rsidRPr="009E5F0D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</w:t>
            </w:r>
            <w:r w:rsidR="00EF21FB" w:rsidRPr="009E5F0D">
              <w:rPr>
                <w:rFonts w:ascii="Times New Roman" w:hAnsi="Times New Roman" w:cs="Times New Roman"/>
                <w:b/>
                <w:color w:val="000000" w:themeColor="text1"/>
              </w:rPr>
              <w:t xml:space="preserve">Degree/Certificate    </w:t>
            </w:r>
            <w:r w:rsidRPr="009E5F0D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        percentage/%</w:t>
            </w:r>
          </w:p>
          <w:p w:rsidR="00554DA0" w:rsidRPr="009E5F0D" w:rsidRDefault="00381EC9" w:rsidP="00EF21FB">
            <w:pPr>
              <w:pStyle w:val="ResumeText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2015</w:t>
            </w:r>
            <w:r w:rsidR="009E341F" w:rsidRPr="009E5F0D">
              <w:rPr>
                <w:rFonts w:ascii="Times New Roman" w:hAnsi="Times New Roman"/>
                <w:color w:val="000000" w:themeColor="text1"/>
              </w:rPr>
              <w:t xml:space="preserve">       </w:t>
            </w:r>
            <w:r w:rsidR="00554DA0" w:rsidRPr="009E5F0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9E5F0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554DA0" w:rsidRPr="009E5F0D">
              <w:rPr>
                <w:rFonts w:ascii="Times New Roman" w:hAnsi="Times New Roman"/>
                <w:color w:val="000000" w:themeColor="text1"/>
              </w:rPr>
              <w:t xml:space="preserve">University of   </w:t>
            </w:r>
            <w:r w:rsidR="00DB0AC6">
              <w:rPr>
                <w:rFonts w:ascii="Times New Roman" w:hAnsi="Times New Roman"/>
                <w:color w:val="000000" w:themeColor="text1"/>
              </w:rPr>
              <w:t xml:space="preserve">                  B-Tech </w:t>
            </w:r>
            <w:r w:rsidR="009E341F" w:rsidRPr="009E5F0D">
              <w:rPr>
                <w:rFonts w:ascii="Times New Roman" w:hAnsi="Times New Roman"/>
                <w:color w:val="000000" w:themeColor="text1"/>
              </w:rPr>
              <w:t xml:space="preserve"> i</w:t>
            </w:r>
            <w:r w:rsidR="00DB0AC6">
              <w:rPr>
                <w:rFonts w:ascii="Times New Roman" w:hAnsi="Times New Roman"/>
                <w:color w:val="000000" w:themeColor="text1"/>
              </w:rPr>
              <w:t xml:space="preserve">n                         </w:t>
            </w:r>
            <w:r w:rsidR="005A0EC8">
              <w:rPr>
                <w:rFonts w:ascii="Times New Roman" w:hAnsi="Times New Roman"/>
                <w:color w:val="000000" w:themeColor="text1"/>
              </w:rPr>
              <w:t xml:space="preserve">       </w:t>
            </w:r>
            <w:r w:rsidR="00DB0AC6">
              <w:rPr>
                <w:rFonts w:ascii="Times New Roman" w:hAnsi="Times New Roman"/>
                <w:color w:val="000000" w:themeColor="text1"/>
              </w:rPr>
              <w:t>68.31</w:t>
            </w:r>
            <w:r w:rsidR="00554DA0" w:rsidRPr="009E5F0D">
              <w:rPr>
                <w:rFonts w:ascii="Times New Roman" w:hAnsi="Times New Roman"/>
                <w:color w:val="000000" w:themeColor="text1"/>
              </w:rPr>
              <w:t xml:space="preserve">    </w:t>
            </w:r>
          </w:p>
          <w:p w:rsidR="005E7A48" w:rsidRPr="009E5F0D" w:rsidRDefault="0028247D" w:rsidP="005E7A48">
            <w:pPr>
              <w:pStyle w:val="ResumeText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                </w:t>
            </w:r>
            <w:r w:rsidR="00554DA0" w:rsidRPr="009E5F0D">
              <w:rPr>
                <w:rFonts w:ascii="Times New Roman" w:hAnsi="Times New Roman"/>
                <w:color w:val="000000" w:themeColor="text1"/>
              </w:rPr>
              <w:t>Kashmir</w:t>
            </w:r>
            <w:r w:rsidR="005E7A48" w:rsidRPr="009E5F0D">
              <w:rPr>
                <w:rFonts w:ascii="Times New Roman" w:hAnsi="Times New Roman"/>
                <w:color w:val="000000" w:themeColor="text1"/>
              </w:rPr>
              <w:t>,</w:t>
            </w:r>
            <w:r w:rsidR="00554DA0" w:rsidRPr="009E5F0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5E7A48" w:rsidRPr="009E5F0D">
              <w:rPr>
                <w:rFonts w:ascii="Times New Roman" w:hAnsi="Times New Roman"/>
                <w:color w:val="000000" w:themeColor="text1"/>
              </w:rPr>
              <w:t xml:space="preserve">Hazratbal,          Computer Science                                    </w:t>
            </w:r>
          </w:p>
          <w:p w:rsidR="005E7A48" w:rsidRPr="009E5F0D" w:rsidRDefault="0028247D" w:rsidP="005E7A48">
            <w:pPr>
              <w:pStyle w:val="ResumeText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                </w:t>
            </w:r>
            <w:r w:rsidR="005E7A48" w:rsidRPr="009E5F0D">
              <w:rPr>
                <w:rFonts w:ascii="Times New Roman" w:hAnsi="Times New Roman"/>
                <w:color w:val="000000" w:themeColor="text1"/>
              </w:rPr>
              <w:t>Srin</w:t>
            </w:r>
            <w:r w:rsidR="00DB0AC6">
              <w:rPr>
                <w:rFonts w:ascii="Times New Roman" w:hAnsi="Times New Roman"/>
                <w:color w:val="000000" w:themeColor="text1"/>
              </w:rPr>
              <w:t xml:space="preserve">agar                          </w:t>
            </w:r>
            <w:r w:rsidR="009E5F0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5E7A48" w:rsidRPr="009E5F0D">
              <w:rPr>
                <w:rFonts w:ascii="Times New Roman" w:hAnsi="Times New Roman"/>
                <w:color w:val="000000" w:themeColor="text1"/>
              </w:rPr>
              <w:t>and Engineering</w:t>
            </w:r>
          </w:p>
          <w:p w:rsidR="00821A48" w:rsidRDefault="005E7A48" w:rsidP="00EF21FB">
            <w:pPr>
              <w:pStyle w:val="ResumeText"/>
              <w:rPr>
                <w:rFonts w:ascii="Times New Roman" w:hAnsi="Times New Roman"/>
                <w:color w:val="000000" w:themeColor="text1"/>
              </w:rPr>
            </w:pPr>
            <w:r w:rsidRPr="009E5F0D">
              <w:rPr>
                <w:rFonts w:ascii="Times New Roman" w:hAnsi="Times New Roman"/>
                <w:color w:val="000000" w:themeColor="text1"/>
              </w:rPr>
              <w:t xml:space="preserve">                 </w:t>
            </w:r>
          </w:p>
          <w:p w:rsidR="009E341F" w:rsidRPr="009E5F0D" w:rsidRDefault="0028247D" w:rsidP="00EF21FB">
            <w:pPr>
              <w:pStyle w:val="ResumeText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2009</w:t>
            </w:r>
            <w:r w:rsidR="009E341F" w:rsidRPr="009E5F0D">
              <w:rPr>
                <w:rFonts w:ascii="Times New Roman" w:hAnsi="Times New Roman"/>
                <w:color w:val="000000" w:themeColor="text1"/>
              </w:rPr>
              <w:t xml:space="preserve">      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9E341F" w:rsidRPr="009E5F0D">
              <w:rPr>
                <w:rFonts w:ascii="Times New Roman" w:hAnsi="Times New Roman"/>
                <w:color w:val="000000" w:themeColor="text1"/>
              </w:rPr>
              <w:t xml:space="preserve">  </w:t>
            </w:r>
            <w:r w:rsidR="005A0EC8">
              <w:rPr>
                <w:rFonts w:ascii="Times New Roman" w:hAnsi="Times New Roman"/>
                <w:color w:val="000000" w:themeColor="text1"/>
              </w:rPr>
              <w:t xml:space="preserve">Nadim Memorial </w:t>
            </w:r>
            <w:r w:rsidR="009E341F" w:rsidRPr="009E5F0D">
              <w:rPr>
                <w:rFonts w:ascii="Times New Roman" w:hAnsi="Times New Roman"/>
                <w:color w:val="000000" w:themeColor="text1"/>
              </w:rPr>
              <w:t xml:space="preserve">        </w:t>
            </w:r>
            <w:r w:rsidR="005A0EC8">
              <w:rPr>
                <w:rFonts w:ascii="Times New Roman" w:hAnsi="Times New Roman"/>
                <w:color w:val="000000" w:themeColor="text1"/>
              </w:rPr>
              <w:t xml:space="preserve">      </w:t>
            </w:r>
            <w:r w:rsidR="009E341F" w:rsidRPr="009E5F0D">
              <w:rPr>
                <w:rFonts w:ascii="Times New Roman" w:hAnsi="Times New Roman"/>
                <w:color w:val="000000" w:themeColor="text1"/>
              </w:rPr>
              <w:t xml:space="preserve"> Standard 12</w:t>
            </w:r>
            <w:r w:rsidR="009E341F" w:rsidRPr="009E5F0D">
              <w:rPr>
                <w:rFonts w:ascii="Times New Roman" w:hAnsi="Times New Roman"/>
                <w:color w:val="000000" w:themeColor="text1"/>
                <w:vertAlign w:val="superscript"/>
              </w:rPr>
              <w:t>th</w:t>
            </w:r>
            <w:r w:rsidR="005E7A48" w:rsidRPr="009E5F0D">
              <w:rPr>
                <w:rFonts w:ascii="Times New Roman" w:hAnsi="Times New Roman"/>
                <w:color w:val="000000" w:themeColor="text1"/>
                <w:vertAlign w:val="superscript"/>
              </w:rPr>
              <w:t xml:space="preserve">                                                  </w:t>
            </w:r>
            <w:r w:rsidR="00A03DD7">
              <w:rPr>
                <w:rFonts w:ascii="Times New Roman" w:hAnsi="Times New Roman"/>
                <w:color w:val="000000" w:themeColor="text1"/>
                <w:vertAlign w:val="superscript"/>
              </w:rPr>
              <w:t xml:space="preserve">    </w:t>
            </w:r>
            <w:r w:rsidR="005A0EC8">
              <w:rPr>
                <w:rFonts w:ascii="Times New Roman" w:hAnsi="Times New Roman"/>
                <w:color w:val="000000" w:themeColor="text1"/>
                <w:vertAlign w:val="superscript"/>
              </w:rPr>
              <w:t xml:space="preserve">  </w:t>
            </w:r>
            <w:r w:rsidR="00A901B5">
              <w:rPr>
                <w:rFonts w:ascii="Times New Roman" w:hAnsi="Times New Roman"/>
                <w:color w:val="000000" w:themeColor="text1"/>
              </w:rPr>
              <w:t>73.46</w:t>
            </w:r>
          </w:p>
          <w:p w:rsidR="005E7A48" w:rsidRPr="009E5F0D" w:rsidRDefault="005A0EC8" w:rsidP="00EF21FB">
            <w:pPr>
              <w:pStyle w:val="ResumeText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              </w:t>
            </w:r>
            <w:r w:rsidR="0028247D">
              <w:rPr>
                <w:rFonts w:ascii="Times New Roman" w:hAnsi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</w:rPr>
              <w:t xml:space="preserve"> Higher Secondary              </w:t>
            </w:r>
            <w:r w:rsidR="005E7A48" w:rsidRPr="009E5F0D">
              <w:rPr>
                <w:rFonts w:ascii="Times New Roman" w:hAnsi="Times New Roman"/>
                <w:color w:val="000000" w:themeColor="text1"/>
              </w:rPr>
              <w:t xml:space="preserve"> (JKBOSE)</w:t>
            </w:r>
          </w:p>
          <w:p w:rsidR="009E341F" w:rsidRPr="009E5F0D" w:rsidRDefault="005A0EC8" w:rsidP="00EF21FB">
            <w:pPr>
              <w:pStyle w:val="ResumeText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      </w:t>
            </w:r>
            <w:r w:rsidR="009E341F" w:rsidRPr="009E5F0D">
              <w:rPr>
                <w:rFonts w:ascii="Times New Roman" w:hAnsi="Times New Roman"/>
                <w:color w:val="000000" w:themeColor="text1"/>
              </w:rPr>
              <w:t xml:space="preserve">        </w:t>
            </w:r>
            <w:r w:rsidR="0028247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9E341F" w:rsidRPr="009E5F0D">
              <w:rPr>
                <w:rFonts w:ascii="Times New Roman" w:hAnsi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</w:rPr>
              <w:t>Kaloosa Bandipora</w:t>
            </w:r>
            <w:r w:rsidR="009E341F" w:rsidRPr="009E5F0D">
              <w:rPr>
                <w:rFonts w:ascii="Times New Roman" w:hAnsi="Times New Roman"/>
                <w:color w:val="000000" w:themeColor="text1"/>
              </w:rPr>
              <w:t xml:space="preserve">                 </w:t>
            </w:r>
          </w:p>
          <w:p w:rsidR="005E7A48" w:rsidRPr="009E5F0D" w:rsidRDefault="005E7A48" w:rsidP="00EF21FB">
            <w:pPr>
              <w:pStyle w:val="ResumeText"/>
              <w:rPr>
                <w:rFonts w:ascii="Times New Roman" w:hAnsi="Times New Roman"/>
                <w:color w:val="000000" w:themeColor="text1"/>
              </w:rPr>
            </w:pPr>
            <w:r w:rsidRPr="009E5F0D">
              <w:rPr>
                <w:rFonts w:ascii="Times New Roman" w:hAnsi="Times New Roman"/>
                <w:color w:val="000000" w:themeColor="text1"/>
              </w:rPr>
              <w:t xml:space="preserve">                 </w:t>
            </w:r>
          </w:p>
          <w:p w:rsidR="0098091B" w:rsidRPr="009E5F0D" w:rsidRDefault="0028247D" w:rsidP="00EF21FB">
            <w:pPr>
              <w:pStyle w:val="ResumeText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2007</w:t>
            </w:r>
            <w:r w:rsidR="005A0EC8">
              <w:rPr>
                <w:rFonts w:ascii="Times New Roman" w:hAnsi="Times New Roman"/>
                <w:color w:val="000000" w:themeColor="text1"/>
              </w:rPr>
              <w:t xml:space="preserve">         Eaglets Public </w:t>
            </w:r>
            <w:r w:rsidR="009E5F0D">
              <w:rPr>
                <w:rFonts w:ascii="Times New Roman" w:hAnsi="Times New Roman"/>
                <w:color w:val="000000" w:themeColor="text1"/>
              </w:rPr>
              <w:t xml:space="preserve">          </w:t>
            </w:r>
            <w:r w:rsidR="005A0EC8">
              <w:rPr>
                <w:rFonts w:ascii="Times New Roman" w:hAnsi="Times New Roman"/>
                <w:color w:val="000000" w:themeColor="text1"/>
              </w:rPr>
              <w:t xml:space="preserve">      </w:t>
            </w:r>
            <w:r w:rsidR="009E5F0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5A0EC8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9E5F0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98091B" w:rsidRPr="009E5F0D">
              <w:rPr>
                <w:rFonts w:ascii="Times New Roman" w:hAnsi="Times New Roman"/>
                <w:color w:val="000000" w:themeColor="text1"/>
              </w:rPr>
              <w:t>Standard 10</w:t>
            </w:r>
            <w:r w:rsidR="0098091B" w:rsidRPr="009E5F0D">
              <w:rPr>
                <w:rFonts w:ascii="Times New Roman" w:hAnsi="Times New Roman"/>
                <w:color w:val="000000" w:themeColor="text1"/>
                <w:vertAlign w:val="superscript"/>
              </w:rPr>
              <w:t xml:space="preserve">th                                             </w:t>
            </w:r>
            <w:r w:rsidR="005A0EC8">
              <w:rPr>
                <w:rFonts w:ascii="Times New Roman" w:hAnsi="Times New Roman"/>
                <w:color w:val="000000" w:themeColor="text1"/>
                <w:vertAlign w:val="superscript"/>
              </w:rPr>
              <w:t xml:space="preserve">      </w:t>
            </w:r>
            <w:r w:rsidR="0098091B" w:rsidRPr="009E5F0D">
              <w:rPr>
                <w:rFonts w:ascii="Times New Roman" w:hAnsi="Times New Roman"/>
                <w:color w:val="000000" w:themeColor="text1"/>
                <w:vertAlign w:val="superscript"/>
              </w:rPr>
              <w:t xml:space="preserve"> </w:t>
            </w:r>
            <w:r w:rsidR="005A0EC8">
              <w:rPr>
                <w:rFonts w:ascii="Times New Roman" w:hAnsi="Times New Roman"/>
                <w:color w:val="000000" w:themeColor="text1"/>
                <w:vertAlign w:val="superscript"/>
              </w:rPr>
              <w:t xml:space="preserve"> </w:t>
            </w:r>
            <w:r w:rsidR="00A03DD7">
              <w:rPr>
                <w:rFonts w:ascii="Times New Roman" w:hAnsi="Times New Roman"/>
                <w:color w:val="000000" w:themeColor="text1"/>
                <w:vertAlign w:val="superscript"/>
              </w:rPr>
              <w:t xml:space="preserve"> </w:t>
            </w:r>
            <w:r w:rsidR="0098091B" w:rsidRPr="009E5F0D">
              <w:rPr>
                <w:rFonts w:ascii="Times New Roman" w:hAnsi="Times New Roman"/>
                <w:color w:val="000000" w:themeColor="text1"/>
                <w:vertAlign w:val="superscript"/>
              </w:rPr>
              <w:t xml:space="preserve">  </w:t>
            </w:r>
            <w:r w:rsidR="00724B7D">
              <w:rPr>
                <w:rFonts w:ascii="Times New Roman" w:hAnsi="Times New Roman"/>
                <w:color w:val="000000" w:themeColor="text1"/>
              </w:rPr>
              <w:t>70</w:t>
            </w:r>
            <w:r w:rsidR="0098091B" w:rsidRPr="009E5F0D">
              <w:rPr>
                <w:rFonts w:ascii="Times New Roman" w:hAnsi="Times New Roman"/>
                <w:color w:val="000000" w:themeColor="text1"/>
              </w:rPr>
              <w:t xml:space="preserve">.40                                                      </w:t>
            </w:r>
          </w:p>
          <w:p w:rsidR="0098091B" w:rsidRPr="009E5F0D" w:rsidRDefault="0098091B" w:rsidP="00EF21FB">
            <w:pPr>
              <w:pStyle w:val="ResumeText"/>
              <w:rPr>
                <w:rFonts w:ascii="Times New Roman" w:hAnsi="Times New Roman"/>
                <w:color w:val="000000" w:themeColor="text1"/>
              </w:rPr>
            </w:pPr>
            <w:r w:rsidRPr="009E5F0D">
              <w:rPr>
                <w:rFonts w:ascii="Times New Roman" w:hAnsi="Times New Roman"/>
                <w:color w:val="000000" w:themeColor="text1"/>
              </w:rPr>
              <w:t xml:space="preserve">                 </w:t>
            </w:r>
            <w:r w:rsidR="005A0EC8">
              <w:rPr>
                <w:rFonts w:ascii="Times New Roman" w:hAnsi="Times New Roman"/>
                <w:color w:val="000000" w:themeColor="text1"/>
              </w:rPr>
              <w:t>High School</w:t>
            </w:r>
            <w:r w:rsidRPr="009E5F0D">
              <w:rPr>
                <w:rFonts w:ascii="Times New Roman" w:hAnsi="Times New Roman"/>
                <w:color w:val="000000" w:themeColor="text1"/>
              </w:rPr>
              <w:t xml:space="preserve">          </w:t>
            </w:r>
            <w:r w:rsidR="005A0EC8">
              <w:rPr>
                <w:rFonts w:ascii="Times New Roman" w:hAnsi="Times New Roman"/>
                <w:color w:val="000000" w:themeColor="text1"/>
              </w:rPr>
              <w:t xml:space="preserve">       </w:t>
            </w:r>
            <w:r w:rsidRPr="009E5F0D">
              <w:rPr>
                <w:rFonts w:ascii="Times New Roman" w:hAnsi="Times New Roman"/>
                <w:color w:val="000000" w:themeColor="text1"/>
              </w:rPr>
              <w:t xml:space="preserve">  </w:t>
            </w:r>
            <w:r w:rsidR="005A0EC8">
              <w:rPr>
                <w:rFonts w:ascii="Times New Roman" w:hAnsi="Times New Roman"/>
                <w:color w:val="000000" w:themeColor="text1"/>
              </w:rPr>
              <w:t xml:space="preserve">   </w:t>
            </w:r>
            <w:r w:rsidRPr="009E5F0D">
              <w:rPr>
                <w:rFonts w:ascii="Times New Roman" w:hAnsi="Times New Roman"/>
                <w:color w:val="000000" w:themeColor="text1"/>
              </w:rPr>
              <w:t>(JKBOSE)</w:t>
            </w:r>
            <w:r w:rsidR="005E7A48" w:rsidRPr="009E5F0D">
              <w:rPr>
                <w:rFonts w:ascii="Times New Roman" w:hAnsi="Times New Roman"/>
                <w:color w:val="000000" w:themeColor="text1"/>
              </w:rPr>
              <w:t xml:space="preserve">              </w:t>
            </w:r>
          </w:p>
          <w:p w:rsidR="009E341F" w:rsidRPr="00821A48" w:rsidRDefault="0098091B" w:rsidP="00EF21FB">
            <w:pPr>
              <w:pStyle w:val="ResumeText"/>
              <w:rPr>
                <w:rFonts w:ascii="Times New Roman" w:hAnsi="Times New Roman"/>
                <w:color w:val="000000" w:themeColor="text1"/>
              </w:rPr>
            </w:pPr>
            <w:r w:rsidRPr="009E5F0D">
              <w:rPr>
                <w:rFonts w:ascii="Times New Roman" w:hAnsi="Times New Roman"/>
                <w:color w:val="000000" w:themeColor="text1"/>
              </w:rPr>
              <w:t xml:space="preserve">                 </w:t>
            </w:r>
            <w:r w:rsidR="005E7A48" w:rsidRPr="009E5F0D">
              <w:rPr>
                <w:rFonts w:ascii="Times New Roman" w:hAnsi="Times New Roman"/>
                <w:color w:val="000000" w:themeColor="text1"/>
              </w:rPr>
              <w:t xml:space="preserve"> Bandipora</w:t>
            </w:r>
          </w:p>
        </w:tc>
      </w:tr>
      <w:tr w:rsidR="002C42BC" w:rsidRPr="00B16A26" w:rsidTr="00B16A26">
        <w:tc>
          <w:tcPr>
            <w:tcW w:w="1778" w:type="dxa"/>
          </w:tcPr>
          <w:p w:rsidR="002C42BC" w:rsidRPr="00240DCE" w:rsidRDefault="0098091B" w:rsidP="00B16A26">
            <w:pPr>
              <w:pStyle w:val="Heading1"/>
              <w:jc w:val="left"/>
              <w:rPr>
                <w:rFonts w:ascii="Times New Roman" w:hAnsi="Times New Roman"/>
                <w:b/>
              </w:rPr>
            </w:pPr>
            <w:r w:rsidRPr="00240DCE">
              <w:rPr>
                <w:rFonts w:ascii="Times New Roman" w:hAnsi="Times New Roman"/>
                <w:b/>
              </w:rPr>
              <w:t>TECHNICAL sKILLS</w:t>
            </w:r>
            <w:r w:rsidR="009E5F0D" w:rsidRPr="00240DCE">
              <w:rPr>
                <w:rFonts w:ascii="Times New Roman" w:hAnsi="Times New Roman"/>
                <w:b/>
              </w:rPr>
              <w:t xml:space="preserve">                        </w:t>
            </w:r>
          </w:p>
        </w:tc>
        <w:tc>
          <w:tcPr>
            <w:tcW w:w="20" w:type="dxa"/>
          </w:tcPr>
          <w:p w:rsidR="002C42BC" w:rsidRPr="00B16A26" w:rsidRDefault="002C42BC">
            <w:pPr>
              <w:rPr>
                <w:rFonts w:ascii="Times New Roman" w:hAnsi="Times New Roman"/>
              </w:rPr>
            </w:pPr>
          </w:p>
        </w:tc>
        <w:tc>
          <w:tcPr>
            <w:tcW w:w="8282" w:type="dxa"/>
          </w:tcPr>
          <w:p w:rsidR="009E5F0D" w:rsidRPr="00821A48" w:rsidRDefault="007B3C7E" w:rsidP="00821A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21A48">
              <w:rPr>
                <w:rFonts w:ascii="Times New Roman" w:hAnsi="Times New Roman" w:cs="Times New Roman"/>
                <w:color w:val="000000" w:themeColor="text1"/>
              </w:rPr>
              <w:t xml:space="preserve">Microsoft Office (Word, </w:t>
            </w:r>
            <w:r w:rsidR="009E5F0D" w:rsidRPr="00821A48">
              <w:rPr>
                <w:rFonts w:ascii="Times New Roman" w:hAnsi="Times New Roman" w:cs="Times New Roman"/>
                <w:color w:val="000000" w:themeColor="text1"/>
              </w:rPr>
              <w:t>PowerPoint</w:t>
            </w:r>
            <w:r w:rsidRPr="00821A48">
              <w:rPr>
                <w:rFonts w:ascii="Times New Roman" w:hAnsi="Times New Roman" w:cs="Times New Roman"/>
                <w:color w:val="000000" w:themeColor="text1"/>
              </w:rPr>
              <w:t>, Excel)</w:t>
            </w:r>
          </w:p>
          <w:p w:rsidR="009E5F0D" w:rsidRPr="00821A48" w:rsidRDefault="009E5F0D" w:rsidP="00821A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color w:val="000000" w:themeColor="text1"/>
              </w:rPr>
            </w:pPr>
            <w:r w:rsidRPr="00821A48">
              <w:rPr>
                <w:rFonts w:ascii="Times New Roman" w:hAnsi="Times New Roman"/>
                <w:color w:val="000000" w:themeColor="text1"/>
              </w:rPr>
              <w:t>Operating Systems (</w:t>
            </w:r>
            <w:r w:rsidRPr="00821A48">
              <w:rPr>
                <w:color w:val="000000" w:themeColor="text1"/>
              </w:rPr>
              <w:t>Windows 8,Windo</w:t>
            </w:r>
            <w:r w:rsidR="0079036B">
              <w:rPr>
                <w:color w:val="000000" w:themeColor="text1"/>
              </w:rPr>
              <w:t>ws 7)</w:t>
            </w:r>
            <w:r w:rsidRPr="00821A48">
              <w:rPr>
                <w:rFonts w:ascii="Times New Roman" w:hAnsi="Times New Roman"/>
                <w:color w:val="000000" w:themeColor="text1"/>
              </w:rPr>
              <w:t xml:space="preserve">                                                                                                                           </w:t>
            </w:r>
          </w:p>
          <w:p w:rsidR="009E5F0D" w:rsidRPr="00821A48" w:rsidRDefault="009E5F0D" w:rsidP="00821A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21A48">
              <w:rPr>
                <w:rFonts w:ascii="Times New Roman" w:hAnsi="Times New Roman" w:cs="Times New Roman"/>
                <w:color w:val="000000" w:themeColor="text1"/>
              </w:rPr>
              <w:t>Languages (C,C++, Java )</w:t>
            </w:r>
          </w:p>
          <w:p w:rsidR="009E5F0D" w:rsidRPr="00821A48" w:rsidRDefault="009E5F0D" w:rsidP="00821A48">
            <w:pPr>
              <w:pStyle w:val="ListParagraph"/>
              <w:numPr>
                <w:ilvl w:val="0"/>
                <w:numId w:val="2"/>
              </w:numPr>
              <w:spacing w:before="0" w:after="130" w:line="234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21A48">
              <w:rPr>
                <w:rFonts w:ascii="Times New Roman" w:hAnsi="Times New Roman" w:cs="Times New Roman"/>
                <w:color w:val="000000" w:themeColor="text1"/>
              </w:rPr>
              <w:t>Web Technologies: HTML,</w:t>
            </w:r>
            <w:r w:rsidR="0079036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AC52FB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821A48">
              <w:rPr>
                <w:rFonts w:ascii="Times New Roman" w:hAnsi="Times New Roman" w:cs="Times New Roman"/>
                <w:color w:val="000000" w:themeColor="text1"/>
              </w:rPr>
              <w:t xml:space="preserve">SP .net. </w:t>
            </w:r>
          </w:p>
        </w:tc>
      </w:tr>
      <w:tr w:rsidR="002C42BC" w:rsidRPr="00B16A26" w:rsidTr="00B16A26">
        <w:tc>
          <w:tcPr>
            <w:tcW w:w="1778" w:type="dxa"/>
          </w:tcPr>
          <w:p w:rsidR="00821A48" w:rsidRPr="00240DCE" w:rsidRDefault="00821A48" w:rsidP="00821A48">
            <w:pPr>
              <w:pStyle w:val="Heading1"/>
              <w:jc w:val="left"/>
              <w:rPr>
                <w:rFonts w:ascii="Times New Roman" w:hAnsi="Times New Roman"/>
                <w:b/>
              </w:rPr>
            </w:pPr>
            <w:r w:rsidRPr="00240DCE">
              <w:rPr>
                <w:rFonts w:ascii="Times New Roman" w:hAnsi="Times New Roman"/>
                <w:b/>
              </w:rPr>
              <w:t>Training &amp; Certification</w:t>
            </w:r>
          </w:p>
          <w:p w:rsidR="00821A48" w:rsidRPr="00821A48" w:rsidRDefault="00821A48" w:rsidP="00821A48">
            <w:pPr>
              <w:pStyle w:val="Heading1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</w:t>
            </w:r>
          </w:p>
        </w:tc>
        <w:tc>
          <w:tcPr>
            <w:tcW w:w="20" w:type="dxa"/>
          </w:tcPr>
          <w:p w:rsidR="002C42BC" w:rsidRPr="00B16A26" w:rsidRDefault="002C42BC">
            <w:pPr>
              <w:rPr>
                <w:rFonts w:ascii="Times New Roman" w:hAnsi="Times New Roman"/>
              </w:rPr>
            </w:pPr>
          </w:p>
        </w:tc>
        <w:tc>
          <w:tcPr>
            <w:tcW w:w="8282" w:type="dxa"/>
          </w:tcPr>
          <w:p w:rsidR="00821A48" w:rsidRPr="009C7CC2" w:rsidRDefault="00F42CF0" w:rsidP="00B73C74">
            <w:pPr>
              <w:pStyle w:val="ListParagraph"/>
              <w:numPr>
                <w:ilvl w:val="0"/>
                <w:numId w:val="3"/>
              </w:numPr>
              <w:spacing w:before="0" w:after="1" w:line="234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Training </w:t>
            </w:r>
            <w:r w:rsidR="00AF5F1B">
              <w:rPr>
                <w:rFonts w:ascii="Times New Roman" w:hAnsi="Times New Roman" w:cs="Times New Roman"/>
                <w:color w:val="000000" w:themeColor="text1"/>
              </w:rPr>
              <w:t>in the development of an Android Application at IAC Software solutions.</w:t>
            </w:r>
          </w:p>
          <w:p w:rsidR="00B73C74" w:rsidRPr="009C7CC2" w:rsidRDefault="00E12484" w:rsidP="00B73C74">
            <w:pPr>
              <w:numPr>
                <w:ilvl w:val="0"/>
                <w:numId w:val="3"/>
              </w:numPr>
              <w:spacing w:before="0" w:after="1" w:line="234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 Training Certificate in Dot Net technologies At CAPS technologies </w:t>
            </w:r>
            <w:r w:rsidR="00A03DD7">
              <w:rPr>
                <w:rFonts w:ascii="Times New Roman" w:hAnsi="Times New Roman" w:cs="Times New Roman"/>
                <w:color w:val="000000" w:themeColor="text1"/>
              </w:rPr>
              <w:t>Srinagar.</w:t>
            </w:r>
          </w:p>
          <w:p w:rsidR="00B73C74" w:rsidRPr="009C7CC2" w:rsidRDefault="00AF5F1B" w:rsidP="00B73C74">
            <w:pPr>
              <w:numPr>
                <w:ilvl w:val="0"/>
                <w:numId w:val="3"/>
              </w:numPr>
              <w:spacing w:before="0" w:after="1" w:line="234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Android Application </w:t>
            </w:r>
            <w:r w:rsidR="00B73C74" w:rsidRPr="009C7CC2">
              <w:rPr>
                <w:rFonts w:ascii="Times New Roman" w:hAnsi="Times New Roman" w:cs="Times New Roman"/>
                <w:color w:val="000000" w:themeColor="text1"/>
              </w:rPr>
              <w:t>Development Workshop at University of Kashmir</w:t>
            </w:r>
            <w:r w:rsidR="00FA114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B73C74" w:rsidRPr="009C7CC2">
              <w:rPr>
                <w:rFonts w:ascii="Times New Roman" w:hAnsi="Times New Roman" w:cs="Times New Roman"/>
                <w:color w:val="000000" w:themeColor="text1"/>
              </w:rPr>
              <w:t>in Collaboration with IAC software solutions</w:t>
            </w:r>
          </w:p>
          <w:p w:rsidR="002C42BC" w:rsidRPr="00912CB8" w:rsidRDefault="002C42BC" w:rsidP="00821A48">
            <w:pPr>
              <w:numPr>
                <w:ilvl w:val="0"/>
                <w:numId w:val="3"/>
              </w:numPr>
              <w:spacing w:before="0" w:after="1" w:line="234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C42BC" w:rsidRPr="00B16A26" w:rsidTr="0079706B">
        <w:trPr>
          <w:trHeight w:val="1556"/>
        </w:trPr>
        <w:tc>
          <w:tcPr>
            <w:tcW w:w="1778" w:type="dxa"/>
          </w:tcPr>
          <w:p w:rsidR="002C42BC" w:rsidRPr="00240DCE" w:rsidRDefault="009C7CC2" w:rsidP="009C7CC2">
            <w:pPr>
              <w:pStyle w:val="Heading1"/>
              <w:jc w:val="left"/>
              <w:rPr>
                <w:rFonts w:ascii="Times New Roman" w:hAnsi="Times New Roman"/>
                <w:b/>
              </w:rPr>
            </w:pPr>
            <w:r w:rsidRPr="00240DCE">
              <w:rPr>
                <w:rFonts w:ascii="Times New Roman" w:hAnsi="Times New Roman"/>
                <w:b/>
              </w:rPr>
              <w:t>PROJECTS Undertaken</w:t>
            </w:r>
          </w:p>
        </w:tc>
        <w:tc>
          <w:tcPr>
            <w:tcW w:w="20" w:type="dxa"/>
          </w:tcPr>
          <w:p w:rsidR="009C7CC2" w:rsidRPr="00B16A26" w:rsidRDefault="009C7CC2">
            <w:pPr>
              <w:rPr>
                <w:rFonts w:ascii="Times New Roman" w:hAnsi="Times New Roman"/>
              </w:rPr>
            </w:pPr>
          </w:p>
        </w:tc>
        <w:tc>
          <w:tcPr>
            <w:tcW w:w="8282" w:type="dxa"/>
          </w:tcPr>
          <w:p w:rsidR="009C7CC2" w:rsidRPr="00240DCE" w:rsidRDefault="009C7CC2" w:rsidP="00817C40">
            <w:pPr>
              <w:pStyle w:val="ContactInfo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240DCE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 xml:space="preserve">Title: </w:t>
            </w:r>
            <w:r w:rsidR="0074597F">
              <w:rPr>
                <w:rFonts w:ascii="Times New Roman" w:hAnsi="Times New Roman" w:cs="Times New Roman"/>
                <w:color w:val="000000" w:themeColor="text1"/>
                <w:sz w:val="20"/>
              </w:rPr>
              <w:t>Mobile Log (An Android Application)</w:t>
            </w:r>
            <w:r w:rsidRPr="00240DCE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  <w:r w:rsidR="0090361D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used to monitor Remote Smart Phones With Proper Authentication…. </w:t>
            </w:r>
          </w:p>
          <w:p w:rsidR="00912CB8" w:rsidRPr="00240DCE" w:rsidRDefault="009C7CC2" w:rsidP="00817C40">
            <w:pPr>
              <w:pStyle w:val="ContactInfo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240DCE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Language</w:t>
            </w:r>
            <w:r w:rsidR="00912CB8" w:rsidRPr="00240DCE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 xml:space="preserve">s and </w:t>
            </w:r>
            <w:r w:rsidR="00DA3080" w:rsidRPr="00240DCE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Software:</w:t>
            </w:r>
            <w:r w:rsidRPr="00240DCE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 xml:space="preserve"> </w:t>
            </w:r>
            <w:r w:rsidR="00912CB8" w:rsidRPr="00240DCE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  <w:r w:rsidRPr="00240DCE">
              <w:rPr>
                <w:rFonts w:ascii="Times New Roman" w:hAnsi="Times New Roman" w:cs="Times New Roman"/>
                <w:color w:val="000000" w:themeColor="text1"/>
                <w:sz w:val="20"/>
              </w:rPr>
              <w:t>JAVA</w:t>
            </w:r>
            <w:r w:rsidR="00EB7268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, </w:t>
            </w:r>
            <w:r w:rsidR="00DA3080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PHP, MySQL. </w:t>
            </w:r>
            <w:bookmarkStart w:id="0" w:name="_GoBack"/>
            <w:bookmarkEnd w:id="0"/>
          </w:p>
          <w:p w:rsidR="00B701BA" w:rsidRPr="00B701BA" w:rsidRDefault="009C7CC2" w:rsidP="00817C40">
            <w:pPr>
              <w:pStyle w:val="ContactInfo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240DCE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Guide</w:t>
            </w:r>
            <w:r w:rsidRPr="00240DCE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: </w:t>
            </w:r>
            <w:r w:rsidR="00912CB8" w:rsidRPr="00240DCE">
              <w:rPr>
                <w:rFonts w:ascii="Times New Roman" w:hAnsi="Times New Roman" w:cs="Times New Roman"/>
                <w:color w:val="000000" w:themeColor="text1"/>
                <w:sz w:val="20"/>
              </w:rPr>
              <w:t>Mr.</w:t>
            </w:r>
            <w:r w:rsidRPr="00240DCE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Manzoor Ahmad Lone</w:t>
            </w:r>
            <w:r w:rsidR="00FA1149" w:rsidRPr="00240DCE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  <w:r w:rsidRPr="00240DCE">
              <w:rPr>
                <w:rFonts w:ascii="Times New Roman" w:hAnsi="Times New Roman" w:cs="Times New Roman"/>
                <w:color w:val="000000" w:themeColor="text1"/>
                <w:sz w:val="20"/>
              </w:rPr>
              <w:t>(Assistant Professor</w:t>
            </w:r>
            <w:r w:rsidR="00912CB8" w:rsidRPr="00240DCE">
              <w:rPr>
                <w:rFonts w:ascii="Times New Roman" w:hAnsi="Times New Roman" w:cs="Times New Roman"/>
                <w:color w:val="000000" w:themeColor="text1"/>
                <w:sz w:val="20"/>
              </w:rPr>
              <w:t>, University of Kashmir</w:t>
            </w:r>
            <w:r w:rsidRPr="00240DCE">
              <w:rPr>
                <w:rFonts w:ascii="Times New Roman" w:hAnsi="Times New Roman" w:cs="Times New Roman"/>
                <w:color w:val="000000" w:themeColor="text1"/>
                <w:sz w:val="20"/>
              </w:rPr>
              <w:t>)</w:t>
            </w:r>
          </w:p>
        </w:tc>
      </w:tr>
      <w:tr w:rsidR="002C42BC" w:rsidRPr="00B16A26" w:rsidTr="0079706B">
        <w:trPr>
          <w:trHeight w:val="116"/>
        </w:trPr>
        <w:tc>
          <w:tcPr>
            <w:tcW w:w="1778" w:type="dxa"/>
          </w:tcPr>
          <w:p w:rsidR="002C42BC" w:rsidRPr="00240DCE" w:rsidRDefault="0079706B" w:rsidP="00912CB8">
            <w:pPr>
              <w:pStyle w:val="Heading1"/>
              <w:jc w:val="left"/>
              <w:rPr>
                <w:rFonts w:ascii="Times New Roman" w:hAnsi="Times New Roman"/>
                <w:b/>
              </w:rPr>
            </w:pPr>
            <w:r w:rsidRPr="00240DCE">
              <w:rPr>
                <w:rFonts w:ascii="Times New Roman" w:hAnsi="Times New Roman"/>
                <w:b/>
              </w:rPr>
              <w:t>industrial visits</w:t>
            </w:r>
          </w:p>
        </w:tc>
        <w:tc>
          <w:tcPr>
            <w:tcW w:w="20" w:type="dxa"/>
          </w:tcPr>
          <w:p w:rsidR="002C42BC" w:rsidRPr="00B16A26" w:rsidRDefault="002C42BC">
            <w:pPr>
              <w:rPr>
                <w:rFonts w:ascii="Times New Roman" w:hAnsi="Times New Roman"/>
              </w:rPr>
            </w:pPr>
          </w:p>
        </w:tc>
        <w:tc>
          <w:tcPr>
            <w:tcW w:w="8282" w:type="dxa"/>
          </w:tcPr>
          <w:p w:rsidR="009A4655" w:rsidRPr="009A4655" w:rsidRDefault="009A4655" w:rsidP="009A4655">
            <w:pPr>
              <w:pStyle w:val="ListParagraph"/>
              <w:spacing w:before="0" w:after="1" w:line="234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2C42BC" w:rsidRPr="009A4655" w:rsidRDefault="009A4655" w:rsidP="0079706B">
            <w:pPr>
              <w:numPr>
                <w:ilvl w:val="0"/>
                <w:numId w:val="4"/>
              </w:numPr>
              <w:spacing w:before="0" w:after="1" w:line="234" w:lineRule="auto"/>
              <w:jc w:val="both"/>
              <w:rPr>
                <w:rFonts w:ascii="Times New Roman" w:hAnsi="Times New Roman" w:cs="Times New Roman"/>
              </w:rPr>
            </w:pPr>
            <w:r w:rsidRPr="009A4655">
              <w:rPr>
                <w:rFonts w:ascii="Times New Roman" w:hAnsi="Times New Roman" w:cs="Times New Roman"/>
                <w:color w:val="000000" w:themeColor="text1"/>
              </w:rPr>
              <w:t>Industrial vi</w:t>
            </w:r>
            <w:r>
              <w:rPr>
                <w:rFonts w:ascii="Times New Roman" w:hAnsi="Times New Roman" w:cs="Times New Roman"/>
                <w:color w:val="000000" w:themeColor="text1"/>
              </w:rPr>
              <w:t>sits at Software Parks Rangreth</w:t>
            </w:r>
            <w:r w:rsidRPr="009A4655">
              <w:rPr>
                <w:rFonts w:ascii="Times New Roman" w:hAnsi="Times New Roman" w:cs="Times New Roman"/>
                <w:color w:val="000000" w:themeColor="text1"/>
              </w:rPr>
              <w:t xml:space="preserve">, Srinagar. </w:t>
            </w:r>
          </w:p>
        </w:tc>
      </w:tr>
      <w:tr w:rsidR="00B2437F" w:rsidRPr="00B16A26" w:rsidTr="00AA3A67">
        <w:trPr>
          <w:trHeight w:val="1646"/>
        </w:trPr>
        <w:tc>
          <w:tcPr>
            <w:tcW w:w="1778" w:type="dxa"/>
          </w:tcPr>
          <w:p w:rsidR="00B2437F" w:rsidRPr="00240DCE" w:rsidRDefault="00B2437F" w:rsidP="009A4655">
            <w:pPr>
              <w:pStyle w:val="Heading1"/>
              <w:jc w:val="left"/>
              <w:rPr>
                <w:rFonts w:ascii="Times New Roman" w:hAnsi="Times New Roman"/>
                <w:b/>
              </w:rPr>
            </w:pPr>
            <w:r w:rsidRPr="00240DCE">
              <w:rPr>
                <w:rFonts w:ascii="Times New Roman" w:hAnsi="Times New Roman"/>
                <w:b/>
              </w:rPr>
              <w:t>Extra-Curricular activities</w:t>
            </w:r>
          </w:p>
        </w:tc>
        <w:tc>
          <w:tcPr>
            <w:tcW w:w="20" w:type="dxa"/>
          </w:tcPr>
          <w:p w:rsidR="00B2437F" w:rsidRPr="00B16A26" w:rsidRDefault="00B2437F">
            <w:pPr>
              <w:rPr>
                <w:rFonts w:ascii="Times New Roman" w:hAnsi="Times New Roman"/>
              </w:rPr>
            </w:pPr>
          </w:p>
        </w:tc>
        <w:tc>
          <w:tcPr>
            <w:tcW w:w="8282" w:type="dxa"/>
          </w:tcPr>
          <w:p w:rsidR="00B2437F" w:rsidRDefault="00B2437F" w:rsidP="00B2437F">
            <w:pPr>
              <w:pStyle w:val="ListParagraph"/>
              <w:numPr>
                <w:ilvl w:val="0"/>
                <w:numId w:val="7"/>
              </w:numPr>
              <w:spacing w:before="0" w:after="107" w:line="234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2437F">
              <w:rPr>
                <w:rFonts w:ascii="Times New Roman" w:hAnsi="Times New Roman" w:cs="Times New Roman"/>
                <w:color w:val="000000" w:themeColor="text1"/>
              </w:rPr>
              <w:t>Participated in Microsoft DreamSpark J&amp;K 2013 at SKICC in collaboration with Microsoft and Islamic University of Science and Technology</w:t>
            </w:r>
          </w:p>
          <w:p w:rsidR="00B2437F" w:rsidRPr="00C17C8C" w:rsidRDefault="00B2437F" w:rsidP="00C17C8C">
            <w:pPr>
              <w:spacing w:before="0" w:after="107" w:line="234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9706B" w:rsidRPr="00B16A26" w:rsidTr="00AA3A67">
        <w:trPr>
          <w:trHeight w:val="1646"/>
        </w:trPr>
        <w:tc>
          <w:tcPr>
            <w:tcW w:w="1778" w:type="dxa"/>
          </w:tcPr>
          <w:p w:rsidR="0079706B" w:rsidRPr="00240DCE" w:rsidRDefault="00B701BA" w:rsidP="009A4655">
            <w:pPr>
              <w:pStyle w:val="Heading1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Experience</w:t>
            </w:r>
          </w:p>
        </w:tc>
        <w:tc>
          <w:tcPr>
            <w:tcW w:w="20" w:type="dxa"/>
          </w:tcPr>
          <w:p w:rsidR="0079706B" w:rsidRPr="00B16A26" w:rsidRDefault="0079706B">
            <w:pPr>
              <w:rPr>
                <w:rFonts w:ascii="Times New Roman" w:hAnsi="Times New Roman"/>
              </w:rPr>
            </w:pPr>
          </w:p>
        </w:tc>
        <w:tc>
          <w:tcPr>
            <w:tcW w:w="8282" w:type="dxa"/>
          </w:tcPr>
          <w:p w:rsidR="00B701BA" w:rsidRPr="00C17C8C" w:rsidRDefault="00C17C8C" w:rsidP="00C17C8C">
            <w:pPr>
              <w:pStyle w:val="ListParagraph"/>
              <w:numPr>
                <w:ilvl w:val="0"/>
                <w:numId w:val="6"/>
              </w:numPr>
              <w:spacing w:before="0" w:after="107" w:line="234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Fresher.</w:t>
            </w:r>
          </w:p>
          <w:p w:rsidR="0079706B" w:rsidRPr="00B16A26" w:rsidRDefault="0079706B" w:rsidP="00B701BA">
            <w:pPr>
              <w:pStyle w:val="ListParagraph"/>
              <w:spacing w:before="0" w:after="106" w:line="234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2C42BC" w:rsidRDefault="002C42BC"/>
    <w:sectPr w:rsidR="002C42BC" w:rsidSect="006634BB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69D" w:rsidRDefault="00F5169D">
      <w:pPr>
        <w:spacing w:before="0" w:after="0" w:line="240" w:lineRule="auto"/>
      </w:pPr>
      <w:r>
        <w:separator/>
      </w:r>
    </w:p>
  </w:endnote>
  <w:endnote w:type="continuationSeparator" w:id="0">
    <w:p w:rsidR="00F5169D" w:rsidRDefault="00F516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69D" w:rsidRDefault="00F5169D">
      <w:pPr>
        <w:spacing w:before="0" w:after="0" w:line="240" w:lineRule="auto"/>
      </w:pPr>
      <w:r>
        <w:separator/>
      </w:r>
    </w:p>
  </w:footnote>
  <w:footnote w:type="continuationSeparator" w:id="0">
    <w:p w:rsidR="00F5169D" w:rsidRDefault="00F516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B5060"/>
    <w:multiLevelType w:val="hybridMultilevel"/>
    <w:tmpl w:val="33CEC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F2208"/>
    <w:multiLevelType w:val="hybridMultilevel"/>
    <w:tmpl w:val="87A8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E51EA"/>
    <w:multiLevelType w:val="hybridMultilevel"/>
    <w:tmpl w:val="B392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53F66"/>
    <w:multiLevelType w:val="hybridMultilevel"/>
    <w:tmpl w:val="D0E80066"/>
    <w:lvl w:ilvl="0" w:tplc="04090001">
      <w:start w:val="1"/>
      <w:numFmt w:val="bullet"/>
      <w:lvlText w:val=""/>
      <w:lvlJc w:val="left"/>
      <w:pPr>
        <w:ind w:left="109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80F24E">
      <w:start w:val="1"/>
      <w:numFmt w:val="bullet"/>
      <w:lvlText w:val="o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B8CEB8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D0B0F2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6E156A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FC8FF0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D4AA80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32D8E0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B2A06A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70E531A"/>
    <w:multiLevelType w:val="hybridMultilevel"/>
    <w:tmpl w:val="CD78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F5C27"/>
    <w:multiLevelType w:val="hybridMultilevel"/>
    <w:tmpl w:val="2C5A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2608D0"/>
    <w:multiLevelType w:val="hybridMultilevel"/>
    <w:tmpl w:val="A29E1B3E"/>
    <w:lvl w:ilvl="0" w:tplc="6004E184">
      <w:start w:val="1"/>
      <w:numFmt w:val="bullet"/>
      <w:lvlText w:val=""/>
      <w:lvlJc w:val="left"/>
      <w:pPr>
        <w:ind w:left="10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80F24E">
      <w:start w:val="1"/>
      <w:numFmt w:val="bullet"/>
      <w:lvlText w:val="o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B8CEB8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D0B0F2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6E156A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FC8FF0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D4AA80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32D8E0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B2A06A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8"/>
  <w:attachedTemplate r:id="rId1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2118C"/>
    <w:rsid w:val="00003097"/>
    <w:rsid w:val="0002118C"/>
    <w:rsid w:val="0003049F"/>
    <w:rsid w:val="000504AC"/>
    <w:rsid w:val="000B6D8B"/>
    <w:rsid w:val="00240DCE"/>
    <w:rsid w:val="00271C5A"/>
    <w:rsid w:val="0028247D"/>
    <w:rsid w:val="002912C8"/>
    <w:rsid w:val="002C3934"/>
    <w:rsid w:val="002C42BC"/>
    <w:rsid w:val="002F7EBF"/>
    <w:rsid w:val="00316B55"/>
    <w:rsid w:val="003463D0"/>
    <w:rsid w:val="00381EC9"/>
    <w:rsid w:val="00407207"/>
    <w:rsid w:val="00414819"/>
    <w:rsid w:val="004548C0"/>
    <w:rsid w:val="005237C9"/>
    <w:rsid w:val="00554DA0"/>
    <w:rsid w:val="005A0EC8"/>
    <w:rsid w:val="005D6A6F"/>
    <w:rsid w:val="005E7A48"/>
    <w:rsid w:val="00606C10"/>
    <w:rsid w:val="006107B4"/>
    <w:rsid w:val="006634BB"/>
    <w:rsid w:val="00724B7D"/>
    <w:rsid w:val="007306BD"/>
    <w:rsid w:val="0074597F"/>
    <w:rsid w:val="00781566"/>
    <w:rsid w:val="0079036B"/>
    <w:rsid w:val="0079706B"/>
    <w:rsid w:val="007A79B4"/>
    <w:rsid w:val="007B3C7E"/>
    <w:rsid w:val="00817C40"/>
    <w:rsid w:val="00821A48"/>
    <w:rsid w:val="00894988"/>
    <w:rsid w:val="008A78C5"/>
    <w:rsid w:val="0090361D"/>
    <w:rsid w:val="00911B22"/>
    <w:rsid w:val="00912CB8"/>
    <w:rsid w:val="00975064"/>
    <w:rsid w:val="0098091B"/>
    <w:rsid w:val="009A4655"/>
    <w:rsid w:val="009C7CC2"/>
    <w:rsid w:val="009E341F"/>
    <w:rsid w:val="009E5F0D"/>
    <w:rsid w:val="00A03DD7"/>
    <w:rsid w:val="00A901B5"/>
    <w:rsid w:val="00AA3A67"/>
    <w:rsid w:val="00AB5058"/>
    <w:rsid w:val="00AC52FB"/>
    <w:rsid w:val="00AF5F1B"/>
    <w:rsid w:val="00B16A26"/>
    <w:rsid w:val="00B2437F"/>
    <w:rsid w:val="00B701BA"/>
    <w:rsid w:val="00B73C74"/>
    <w:rsid w:val="00C00F45"/>
    <w:rsid w:val="00C17C8C"/>
    <w:rsid w:val="00C46415"/>
    <w:rsid w:val="00C5207A"/>
    <w:rsid w:val="00C76A64"/>
    <w:rsid w:val="00D221C9"/>
    <w:rsid w:val="00DA3080"/>
    <w:rsid w:val="00DB0AC6"/>
    <w:rsid w:val="00E12484"/>
    <w:rsid w:val="00E65BDA"/>
    <w:rsid w:val="00E66A28"/>
    <w:rsid w:val="00EB7268"/>
    <w:rsid w:val="00EC0C4E"/>
    <w:rsid w:val="00EE183E"/>
    <w:rsid w:val="00EF21FB"/>
    <w:rsid w:val="00F24916"/>
    <w:rsid w:val="00F42CF0"/>
    <w:rsid w:val="00F5169D"/>
    <w:rsid w:val="00F85D23"/>
    <w:rsid w:val="00FA1149"/>
    <w:rsid w:val="00FA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BB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6634BB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634BB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4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4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4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4B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4B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4B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4B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4BB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4BB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6634BB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sid w:val="006634BB"/>
    <w:rPr>
      <w:kern w:val="20"/>
    </w:rPr>
  </w:style>
  <w:style w:type="paragraph" w:customStyle="1" w:styleId="ResumeText">
    <w:name w:val="Resume Text"/>
    <w:basedOn w:val="Normal"/>
    <w:qFormat/>
    <w:rsid w:val="006634BB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6634BB"/>
    <w:rPr>
      <w:color w:val="808080"/>
    </w:rPr>
  </w:style>
  <w:style w:type="table" w:styleId="TableGrid">
    <w:name w:val="Table Grid"/>
    <w:basedOn w:val="TableNormal"/>
    <w:uiPriority w:val="59"/>
    <w:rsid w:val="00663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6634BB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6634BB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634BB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4BB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4BB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4BB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4BB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4BB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4BB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6634BB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6634BB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6634BB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6634BB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6634BB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6634BB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6634BB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6634BB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6634BB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6634BB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6634BB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6634BB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6634BB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6634BB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18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18C"/>
    <w:rPr>
      <w:rFonts w:ascii="Segoe UI" w:hAnsi="Segoe UI" w:cs="Segoe UI"/>
      <w:kern w:val="20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821A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3C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7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zwan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B080226B51C49E8A27A50877F157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642EE-2FF1-4D50-A643-39AA407B9DEA}"/>
      </w:docPartPr>
      <w:docPartBody>
        <w:p w:rsidR="003467DB" w:rsidRDefault="003467DB">
          <w:pPr>
            <w:pStyle w:val="7B080226B51C49E8A27A50877F157EC4"/>
          </w:pPr>
          <w:r>
            <w:t>[Street Address]</w:t>
          </w:r>
        </w:p>
      </w:docPartBody>
    </w:docPart>
    <w:docPart>
      <w:docPartPr>
        <w:name w:val="54352A8736E34B2DA8090C8C77EB7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67A4B-2B18-42C0-B046-2DBEEAF78DF8}"/>
      </w:docPartPr>
      <w:docPartBody>
        <w:p w:rsidR="003467DB" w:rsidRDefault="003467DB">
          <w:pPr>
            <w:pStyle w:val="54352A8736E34B2DA8090C8C77EB743D"/>
          </w:pPr>
          <w:r>
            <w:t>[Telephone]</w:t>
          </w:r>
        </w:p>
      </w:docPartBody>
    </w:docPart>
    <w:docPart>
      <w:docPartPr>
        <w:name w:val="20A3016360924071A95BDCBE911DF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E76BB-9E69-4097-B132-E543967F6FE8}"/>
      </w:docPartPr>
      <w:docPartBody>
        <w:p w:rsidR="003467DB" w:rsidRDefault="003467DB">
          <w:pPr>
            <w:pStyle w:val="20A3016360924071A95BDCBE911DF520"/>
          </w:pPr>
          <w:r>
            <w:t>[Website]</w:t>
          </w:r>
        </w:p>
      </w:docPartBody>
    </w:docPart>
    <w:docPart>
      <w:docPartPr>
        <w:name w:val="13C2281329624DA38798268A472C2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7467E-2CC5-4771-9B0C-96008A270EE3}"/>
      </w:docPartPr>
      <w:docPartBody>
        <w:p w:rsidR="003467DB" w:rsidRDefault="003467DB">
          <w:pPr>
            <w:pStyle w:val="13C2281329624DA38798268A472C25E3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467DB"/>
    <w:rsid w:val="000B03FC"/>
    <w:rsid w:val="001037F0"/>
    <w:rsid w:val="00105EA5"/>
    <w:rsid w:val="00203D63"/>
    <w:rsid w:val="003467DB"/>
    <w:rsid w:val="004651F9"/>
    <w:rsid w:val="006B0590"/>
    <w:rsid w:val="007C013D"/>
    <w:rsid w:val="00952F90"/>
    <w:rsid w:val="00A73B47"/>
    <w:rsid w:val="00AB7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080226B51C49E8A27A50877F157EC4">
    <w:name w:val="7B080226B51C49E8A27A50877F157EC4"/>
    <w:rsid w:val="00A73B47"/>
  </w:style>
  <w:style w:type="paragraph" w:customStyle="1" w:styleId="C6293522315B4414A85EB573D75C26D4">
    <w:name w:val="C6293522315B4414A85EB573D75C26D4"/>
    <w:rsid w:val="00A73B47"/>
  </w:style>
  <w:style w:type="paragraph" w:customStyle="1" w:styleId="54352A8736E34B2DA8090C8C77EB743D">
    <w:name w:val="54352A8736E34B2DA8090C8C77EB743D"/>
    <w:rsid w:val="00A73B47"/>
  </w:style>
  <w:style w:type="paragraph" w:customStyle="1" w:styleId="20A3016360924071A95BDCBE911DF520">
    <w:name w:val="20A3016360924071A95BDCBE911DF520"/>
    <w:rsid w:val="00A73B47"/>
  </w:style>
  <w:style w:type="character" w:styleId="Emphasis">
    <w:name w:val="Emphasis"/>
    <w:basedOn w:val="DefaultParagraphFont"/>
    <w:uiPriority w:val="2"/>
    <w:unhideWhenUsed/>
    <w:qFormat/>
    <w:rsid w:val="00A73B47"/>
    <w:rPr>
      <w:color w:val="4F81BD" w:themeColor="accent1"/>
    </w:rPr>
  </w:style>
  <w:style w:type="paragraph" w:customStyle="1" w:styleId="6594CB6E004D4AE49AF4E96835ADA25F">
    <w:name w:val="6594CB6E004D4AE49AF4E96835ADA25F"/>
    <w:rsid w:val="00A73B47"/>
  </w:style>
  <w:style w:type="paragraph" w:customStyle="1" w:styleId="13C2281329624DA38798268A472C25E3">
    <w:name w:val="13C2281329624DA38798268A472C25E3"/>
    <w:rsid w:val="00A73B47"/>
  </w:style>
  <w:style w:type="paragraph" w:customStyle="1" w:styleId="F4EE81B8E1444A27BEDFC06ED47C7092">
    <w:name w:val="F4EE81B8E1444A27BEDFC06ED47C7092"/>
    <w:rsid w:val="00A73B47"/>
  </w:style>
  <w:style w:type="paragraph" w:customStyle="1" w:styleId="ResumeText">
    <w:name w:val="Resume Text"/>
    <w:basedOn w:val="Normal"/>
    <w:qFormat/>
    <w:rsid w:val="00A73B47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7D82BCB00882429394E927C1ADC71ED2">
    <w:name w:val="7D82BCB00882429394E927C1ADC71ED2"/>
    <w:rsid w:val="00A73B47"/>
  </w:style>
  <w:style w:type="character" w:styleId="PlaceholderText">
    <w:name w:val="Placeholder Text"/>
    <w:basedOn w:val="DefaultParagraphFont"/>
    <w:uiPriority w:val="99"/>
    <w:semiHidden/>
    <w:rsid w:val="00A73B47"/>
    <w:rPr>
      <w:color w:val="808080"/>
    </w:rPr>
  </w:style>
  <w:style w:type="paragraph" w:customStyle="1" w:styleId="E993B3FE3D544688BB4241C26835382C">
    <w:name w:val="E993B3FE3D544688BB4241C26835382C"/>
    <w:rsid w:val="00A73B47"/>
  </w:style>
  <w:style w:type="paragraph" w:customStyle="1" w:styleId="682CEF83E28A430EAA6AA67A2AD8B5FA">
    <w:name w:val="682CEF83E28A430EAA6AA67A2AD8B5FA"/>
    <w:rsid w:val="00A73B47"/>
  </w:style>
  <w:style w:type="paragraph" w:customStyle="1" w:styleId="8F6249FD704148A2B7BBBF5AE907062D">
    <w:name w:val="8F6249FD704148A2B7BBBF5AE907062D"/>
    <w:rsid w:val="00A73B47"/>
  </w:style>
  <w:style w:type="paragraph" w:customStyle="1" w:styleId="C2728E7F19AD4647A19D6E537329B6DD">
    <w:name w:val="C2728E7F19AD4647A19D6E537329B6DD"/>
    <w:rsid w:val="00A73B47"/>
  </w:style>
  <w:style w:type="paragraph" w:customStyle="1" w:styleId="6E2BF797F35A4969808FE479CD1608C9">
    <w:name w:val="6E2BF797F35A4969808FE479CD1608C9"/>
    <w:rsid w:val="00A73B47"/>
  </w:style>
  <w:style w:type="paragraph" w:customStyle="1" w:styleId="168BD1556381469CB6F8CF895CA5ED74">
    <w:name w:val="168BD1556381469CB6F8CF895CA5ED74"/>
    <w:rsid w:val="00A73B47"/>
  </w:style>
  <w:style w:type="paragraph" w:customStyle="1" w:styleId="3488371837524A0587E115C6B80C5A8C">
    <w:name w:val="3488371837524A0587E115C6B80C5A8C"/>
    <w:rsid w:val="00A73B47"/>
  </w:style>
  <w:style w:type="paragraph" w:customStyle="1" w:styleId="CCB2BF6444A44A74A9B0AA71030F3F4D">
    <w:name w:val="CCB2BF6444A44A74A9B0AA71030F3F4D"/>
    <w:rsid w:val="00A73B47"/>
  </w:style>
  <w:style w:type="paragraph" w:customStyle="1" w:styleId="1FC5EB31517A49988BE70CDD2B84DEE9">
    <w:name w:val="1FC5EB31517A49988BE70CDD2B84DEE9"/>
    <w:rsid w:val="00A73B47"/>
  </w:style>
  <w:style w:type="paragraph" w:customStyle="1" w:styleId="1D050ED0AB454B38B582258581DDF97D">
    <w:name w:val="1D050ED0AB454B38B582258581DDF97D"/>
    <w:rsid w:val="00A73B47"/>
  </w:style>
  <w:style w:type="paragraph" w:customStyle="1" w:styleId="B9AF0A2CDE5142B3818816116C4A614E">
    <w:name w:val="B9AF0A2CDE5142B3818816116C4A614E"/>
    <w:rsid w:val="00A73B47"/>
  </w:style>
  <w:style w:type="paragraph" w:customStyle="1" w:styleId="EF11DE76B04D465BA9CD600F254BEA22">
    <w:name w:val="EF11DE76B04D465BA9CD600F254BEA22"/>
    <w:rsid w:val="003467DB"/>
  </w:style>
  <w:style w:type="paragraph" w:customStyle="1" w:styleId="24FF742978484CB19A17A45068CB20A3">
    <w:name w:val="24FF742978484CB19A17A45068CB20A3"/>
    <w:rsid w:val="00A73B47"/>
  </w:style>
  <w:style w:type="paragraph" w:customStyle="1" w:styleId="EE31CEFB500B4B5594603539F36B1545">
    <w:name w:val="EE31CEFB500B4B5594603539F36B1545"/>
    <w:rsid w:val="00A73B47"/>
  </w:style>
  <w:style w:type="paragraph" w:customStyle="1" w:styleId="C34D4F94DF434BE498F87BEF2646E5E4">
    <w:name w:val="C34D4F94DF434BE498F87BEF2646E5E4"/>
    <w:rsid w:val="00A73B47"/>
  </w:style>
  <w:style w:type="paragraph" w:customStyle="1" w:styleId="87579091C57E44B898895DB928C5C99A">
    <w:name w:val="87579091C57E44B898895DB928C5C99A"/>
    <w:rsid w:val="00A73B47"/>
  </w:style>
  <w:style w:type="paragraph" w:customStyle="1" w:styleId="AE44BE313D5B42AC9C14DD149E895165">
    <w:name w:val="AE44BE313D5B42AC9C14DD149E895165"/>
    <w:rsid w:val="00A73B47"/>
  </w:style>
  <w:style w:type="paragraph" w:customStyle="1" w:styleId="F212FB18A97D4F7C925FB5BBF54BAE18">
    <w:name w:val="F212FB18A97D4F7C925FB5BBF54BAE18"/>
    <w:rsid w:val="00A73B47"/>
  </w:style>
  <w:style w:type="paragraph" w:customStyle="1" w:styleId="F232AEC6AC9C45AFB45BE1300EF513C4">
    <w:name w:val="F232AEC6AC9C45AFB45BE1300EF513C4"/>
    <w:rsid w:val="00A73B47"/>
  </w:style>
  <w:style w:type="paragraph" w:customStyle="1" w:styleId="5326DDE7C11849B0877A4E74A077AF23">
    <w:name w:val="5326DDE7C11849B0877A4E74A077AF23"/>
    <w:rsid w:val="00A73B47"/>
  </w:style>
  <w:style w:type="paragraph" w:customStyle="1" w:styleId="B0A6E650A225483197CC4F516E83BB1A">
    <w:name w:val="B0A6E650A225483197CC4F516E83BB1A"/>
    <w:rsid w:val="00A73B47"/>
  </w:style>
  <w:style w:type="paragraph" w:customStyle="1" w:styleId="9C8B5C0570134CE09C435D0A2D6EDF53">
    <w:name w:val="9C8B5C0570134CE09C435D0A2D6EDF53"/>
    <w:rsid w:val="00A73B47"/>
  </w:style>
  <w:style w:type="paragraph" w:customStyle="1" w:styleId="73005F5372BA4FA89E99285F0609F43A">
    <w:name w:val="73005F5372BA4FA89E99285F0609F43A"/>
    <w:rsid w:val="00A73B4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Second floor no. 29
6th cross Mallapa layout
Babusabpaliya Banglore 43 </CompanyAddress>
  <CompanyPhone>+919901659009</CompanyPhone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197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FAZEL FAYAZ</dc:creator>
  <cp:keywords>Fazilshehri@gmail.com</cp:keywords>
  <dc:description/>
  <cp:lastModifiedBy>aaqib magray</cp:lastModifiedBy>
  <cp:revision>34</cp:revision>
  <cp:lastPrinted>2015-04-10T18:08:00Z</cp:lastPrinted>
  <dcterms:created xsi:type="dcterms:W3CDTF">2014-08-06T14:50:00Z</dcterms:created>
  <dcterms:modified xsi:type="dcterms:W3CDTF">2015-07-19T08:26:00Z</dcterms:modified>
  <cp:category>6th cross Mallapa layout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